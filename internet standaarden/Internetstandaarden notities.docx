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915B" w14:textId="3C5F68E6" w:rsidR="001A7EDC" w:rsidRPr="00981F47" w:rsidRDefault="005A7B40">
      <w:pPr>
        <w:pStyle w:val="Kop1"/>
      </w:pPr>
      <w:r>
        <w:t xml:space="preserve">Internetstandaarden notities </w:t>
      </w:r>
    </w:p>
    <w:p w14:paraId="6D263CC4" w14:textId="1ED16841" w:rsidR="001A7EDC" w:rsidRDefault="005A7B40" w:rsidP="005A7B40">
      <w:pPr>
        <w:pStyle w:val="Lijstopsomteken"/>
      </w:pPr>
      <w:r>
        <w:t>Specificaties</w:t>
      </w:r>
    </w:p>
    <w:p w14:paraId="6CC72E9B" w14:textId="77777777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</w:p>
    <w:p w14:paraId="2CA2C859" w14:textId="527C5FFD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>Html structuur voor de website.</w:t>
      </w:r>
    </w:p>
    <w:p w14:paraId="432EBB35" w14:textId="6B9A261C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>CSS is voor de lay out-  het mooier maken van een website</w:t>
      </w:r>
    </w:p>
    <w:p w14:paraId="7B649048" w14:textId="596D8A86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 xml:space="preserve">&lt;H1 &gt; </w:t>
      </w:r>
      <w:proofErr w:type="spellStart"/>
      <w:r>
        <w:t>head</w:t>
      </w:r>
      <w:proofErr w:type="spellEnd"/>
    </w:p>
    <w:p w14:paraId="78C9752B" w14:textId="1BD4CC10" w:rsidR="005A7B40" w:rsidRPr="00981F47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>&lt;h2&gt;</w:t>
      </w:r>
    </w:p>
    <w:p w14:paraId="13B74472" w14:textId="77777777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</w:p>
    <w:p w14:paraId="096917A6" w14:textId="2FA88488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 xml:space="preserve">&lt;p&gt; </w:t>
      </w:r>
      <w:r w:rsidR="00CD27F7">
        <w:t xml:space="preserve"> is een hele alinea ( tekst die je kan type.</w:t>
      </w:r>
    </w:p>
    <w:p w14:paraId="69EF1F10" w14:textId="2014CF88" w:rsidR="005A7B40" w:rsidRDefault="005A7B40" w:rsidP="005A7B40">
      <w:pPr>
        <w:pStyle w:val="Lijstopsomteken"/>
        <w:numPr>
          <w:ilvl w:val="0"/>
          <w:numId w:val="0"/>
        </w:numPr>
        <w:ind w:left="432" w:hanging="432"/>
      </w:pPr>
      <w:r>
        <w:t>&lt;/p&gt; dicht tag</w:t>
      </w:r>
    </w:p>
    <w:p w14:paraId="6574F600" w14:textId="4C2F5D4F" w:rsidR="00803E00" w:rsidRDefault="00CD27F7" w:rsidP="005A7B40">
      <w:pPr>
        <w:pStyle w:val="Lijstopsomteken"/>
        <w:numPr>
          <w:ilvl w:val="0"/>
          <w:numId w:val="0"/>
        </w:numPr>
        <w:ind w:left="432" w:hanging="432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 foto</w:t>
      </w:r>
    </w:p>
    <w:p w14:paraId="4C1A91E3" w14:textId="4D5947D4" w:rsidR="00CD27F7" w:rsidRPr="00CD27F7" w:rsidRDefault="00CD27F7" w:rsidP="005A7B40">
      <w:pPr>
        <w:pStyle w:val="Lijstopsomteken"/>
        <w:numPr>
          <w:ilvl w:val="0"/>
          <w:numId w:val="0"/>
        </w:numPr>
        <w:ind w:left="432" w:hanging="432"/>
        <w:rPr>
          <w:lang w:val="en-US"/>
        </w:rPr>
      </w:pPr>
      <w:r>
        <w:t xml:space="preserve">Linken van de foto &lt;a </w:t>
      </w:r>
      <w:proofErr w:type="spellStart"/>
      <w:r>
        <w:t>href</w:t>
      </w:r>
      <w:proofErr w:type="spellEnd"/>
      <w:r>
        <w:t xml:space="preserve">=…… </w:t>
      </w:r>
      <w:r w:rsidRPr="00CD27F7">
        <w:rPr>
          <w:lang w:val="en-US"/>
        </w:rPr>
        <w:t>&gt; web page &lt;/a&gt;</w:t>
      </w:r>
    </w:p>
    <w:p w14:paraId="6EF617C6" w14:textId="79727577" w:rsidR="001A7EDC" w:rsidRDefault="00CD27F7">
      <w:pPr>
        <w:pStyle w:val="Kop2"/>
      </w:pPr>
      <w:r w:rsidRPr="00CD27F7">
        <w:t xml:space="preserve">Body en html sluit je aan het </w:t>
      </w:r>
      <w:r>
        <w:t>einde.</w:t>
      </w:r>
    </w:p>
    <w:p w14:paraId="330837CF" w14:textId="52DE7F1A" w:rsidR="00CC0A06" w:rsidRDefault="00CC0A06" w:rsidP="00CC0A06">
      <w:pPr>
        <w:jc w:val="both"/>
      </w:pPr>
      <w:r>
        <w:t>Br span is een andere lettertype</w:t>
      </w:r>
    </w:p>
    <w:p w14:paraId="04CA7BDD" w14:textId="22BD7624" w:rsidR="00CC0A06" w:rsidRDefault="00CC0A06" w:rsidP="00CC0A06">
      <w:pPr>
        <w:jc w:val="both"/>
      </w:pPr>
      <w:proofErr w:type="spellStart"/>
      <w:r>
        <w:t>Ul</w:t>
      </w:r>
      <w:proofErr w:type="spellEnd"/>
      <w:r>
        <w:t xml:space="preserve"> en li is puntjes</w:t>
      </w:r>
    </w:p>
    <w:p w14:paraId="5340DEF2" w14:textId="4F87BC4B" w:rsidR="00CC0A06" w:rsidRDefault="00CC0A06" w:rsidP="00CC0A06">
      <w:pPr>
        <w:jc w:val="both"/>
      </w:pPr>
      <w:r>
        <w:t xml:space="preserve">Als je nieuwe h3 gebruikt daarna een nieuwe </w:t>
      </w:r>
      <w:proofErr w:type="spellStart"/>
      <w:r>
        <w:t>artical</w:t>
      </w:r>
      <w:proofErr w:type="spellEnd"/>
    </w:p>
    <w:p w14:paraId="74683DBF" w14:textId="2302510B" w:rsidR="0079252B" w:rsidRDefault="0079252B" w:rsidP="00CC0A06">
      <w:pPr>
        <w:jc w:val="both"/>
      </w:pPr>
      <w:proofErr w:type="spellStart"/>
      <w:r>
        <w:t>Aritcal</w:t>
      </w:r>
      <w:proofErr w:type="spellEnd"/>
    </w:p>
    <w:p w14:paraId="0F97F4F5" w14:textId="77777777" w:rsidR="0079252B" w:rsidRDefault="0079252B" w:rsidP="00CC0A06">
      <w:pPr>
        <w:jc w:val="both"/>
      </w:pPr>
    </w:p>
    <w:p w14:paraId="0E2A362E" w14:textId="4E497370" w:rsidR="0079252B" w:rsidRDefault="0079252B" w:rsidP="00CC0A06">
      <w:pPr>
        <w:jc w:val="both"/>
      </w:pPr>
      <w:r>
        <w:t>Soorten sectoren</w:t>
      </w:r>
    </w:p>
    <w:p w14:paraId="2782BD7B" w14:textId="107D249E" w:rsidR="0079252B" w:rsidRDefault="0079252B" w:rsidP="00CC0A06">
      <w:pPr>
        <w:jc w:val="both"/>
      </w:pPr>
      <w:r>
        <w:t>Type p</w:t>
      </w:r>
    </w:p>
    <w:p w14:paraId="029C9F7C" w14:textId="4020C25F" w:rsidR="0079252B" w:rsidRDefault="0079252B" w:rsidP="00CC0A06">
      <w:pPr>
        <w:jc w:val="both"/>
      </w:pPr>
      <w:r>
        <w:t>Class .banner</w:t>
      </w:r>
    </w:p>
    <w:p w14:paraId="412492FD" w14:textId="64A7E351" w:rsidR="0079252B" w:rsidRDefault="0079252B" w:rsidP="00CC0A06">
      <w:pPr>
        <w:jc w:val="both"/>
      </w:pPr>
      <w:r>
        <w:t xml:space="preserve">Multiple h1+p </w:t>
      </w:r>
    </w:p>
    <w:p w14:paraId="03ECBAAB" w14:textId="62C2C167" w:rsidR="0079252B" w:rsidRDefault="0079252B" w:rsidP="00CC0A06">
      <w:pPr>
        <w:jc w:val="both"/>
        <w:rPr>
          <w:lang w:val="en-US"/>
        </w:rPr>
      </w:pPr>
      <w:proofErr w:type="spellStart"/>
      <w:r w:rsidRPr="00F93221">
        <w:rPr>
          <w:lang w:val="en-US"/>
        </w:rPr>
        <w:t>Descenddant</w:t>
      </w:r>
      <w:proofErr w:type="spellEnd"/>
      <w:r w:rsidRPr="00F93221">
        <w:rPr>
          <w:lang w:val="en-US"/>
        </w:rPr>
        <w:t xml:space="preserve"> </w:t>
      </w:r>
      <w:proofErr w:type="spellStart"/>
      <w:r w:rsidRPr="00F93221">
        <w:rPr>
          <w:lang w:val="en-US"/>
        </w:rPr>
        <w:t>artical</w:t>
      </w:r>
      <w:proofErr w:type="spellEnd"/>
      <w:r w:rsidRPr="00F93221">
        <w:rPr>
          <w:lang w:val="en-US"/>
        </w:rPr>
        <w:t xml:space="preserve"> p</w:t>
      </w:r>
      <w:r w:rsidR="00F93221" w:rsidRPr="00F93221">
        <w:rPr>
          <w:lang w:val="en-US"/>
        </w:rPr>
        <w:t xml:space="preserve">: nav </w:t>
      </w:r>
      <w:proofErr w:type="gramStart"/>
      <w:r w:rsidR="00F93221" w:rsidRPr="00F93221">
        <w:rPr>
          <w:lang w:val="en-US"/>
        </w:rPr>
        <w:t>a</w:t>
      </w:r>
      <w:r w:rsidR="00F93221">
        <w:rPr>
          <w:lang w:val="en-US"/>
        </w:rPr>
        <w:t>{</w:t>
      </w:r>
      <w:proofErr w:type="gramEnd"/>
      <w:r w:rsidR="00F93221">
        <w:rPr>
          <w:lang w:val="en-US"/>
        </w:rPr>
        <w:t>…}</w:t>
      </w:r>
    </w:p>
    <w:p w14:paraId="7E6AEC2A" w14:textId="5BFAC341" w:rsidR="00F93221" w:rsidRPr="003D3FB0" w:rsidRDefault="00F93221" w:rsidP="00CC0A06">
      <w:pPr>
        <w:jc w:val="both"/>
      </w:pPr>
      <w:r w:rsidRPr="003D3FB0">
        <w:t>Buttons</w:t>
      </w:r>
    </w:p>
    <w:p w14:paraId="77D1CD47" w14:textId="77777777" w:rsidR="00F93221" w:rsidRPr="003D3FB0" w:rsidRDefault="00F93221" w:rsidP="00CC0A06">
      <w:pPr>
        <w:jc w:val="both"/>
      </w:pPr>
    </w:p>
    <w:p w14:paraId="7DC9F5C5" w14:textId="5625B70F" w:rsidR="005A7B40" w:rsidRPr="003D3FB0" w:rsidRDefault="00F93221" w:rsidP="005A7B40">
      <w:proofErr w:type="spellStart"/>
      <w:r w:rsidRPr="003D3FB0">
        <w:lastRenderedPageBreak/>
        <w:t>Boxmodel</w:t>
      </w:r>
      <w:proofErr w:type="spellEnd"/>
    </w:p>
    <w:p w14:paraId="724C63D0" w14:textId="77777777" w:rsidR="003D3FB0" w:rsidRDefault="00F93221" w:rsidP="005A7B40">
      <w:r w:rsidRPr="003D3FB0">
        <w:t xml:space="preserve">Content, </w:t>
      </w:r>
    </w:p>
    <w:p w14:paraId="08944352" w14:textId="6ABAD32E" w:rsidR="00F93221" w:rsidRDefault="00F93221" w:rsidP="005A7B40">
      <w:r w:rsidRPr="003D3FB0">
        <w:t>padding</w:t>
      </w:r>
      <w:r w:rsidR="003D3FB0" w:rsidRPr="003D3FB0">
        <w:t xml:space="preserve"> binnen kant</w:t>
      </w:r>
      <w:r w:rsidR="003D3FB0">
        <w:t xml:space="preserve"> van je helm.</w:t>
      </w:r>
    </w:p>
    <w:p w14:paraId="08B62FDA" w14:textId="174A931C" w:rsidR="003D3FB0" w:rsidRPr="003D3FB0" w:rsidRDefault="003D3FB0" w:rsidP="005A7B40">
      <w:proofErr w:type="spellStart"/>
      <w:r>
        <w:t>Margin</w:t>
      </w:r>
      <w:proofErr w:type="spellEnd"/>
      <w:r>
        <w:t>: ruimte gecreëerd.  ( 2em)</w:t>
      </w:r>
    </w:p>
    <w:p w14:paraId="754140AA" w14:textId="28E495A1" w:rsidR="00F93221" w:rsidRDefault="00F93221" w:rsidP="005A7B40">
      <w:r w:rsidRPr="003D3FB0">
        <w:t>Border ,</w:t>
      </w:r>
    </w:p>
    <w:p w14:paraId="3B2FA269" w14:textId="77777777" w:rsidR="0040406D" w:rsidRDefault="0040406D" w:rsidP="005A7B40"/>
    <w:p w14:paraId="3328EE6D" w14:textId="2CDF645E" w:rsidR="0040406D" w:rsidRDefault="00784255" w:rsidP="005A7B40">
      <w:r>
        <w:t>H</w:t>
      </w:r>
      <w:r w:rsidR="0040406D">
        <w:t>eader</w:t>
      </w:r>
      <w:r>
        <w:t>: logo, navigatie alles wat je</w:t>
      </w:r>
    </w:p>
    <w:p w14:paraId="32A74C85" w14:textId="77777777" w:rsidR="00784255" w:rsidRDefault="00784255" w:rsidP="005A7B40"/>
    <w:p w14:paraId="50C8DCB4" w14:textId="57440F85" w:rsidR="00784255" w:rsidRDefault="00784255" w:rsidP="005A7B40">
      <w:proofErr w:type="spellStart"/>
      <w:r>
        <w:t>Mean</w:t>
      </w:r>
      <w:proofErr w:type="spellEnd"/>
    </w:p>
    <w:p w14:paraId="1E48EA3B" w14:textId="77777777" w:rsidR="00784255" w:rsidRPr="003D3FB0" w:rsidRDefault="00784255" w:rsidP="005A7B40"/>
    <w:sectPr w:rsidR="00784255" w:rsidRPr="003D3FB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564F" w14:textId="77777777" w:rsidR="009A0885" w:rsidRDefault="009A0885">
      <w:r>
        <w:separator/>
      </w:r>
    </w:p>
    <w:p w14:paraId="27810611" w14:textId="77777777" w:rsidR="009A0885" w:rsidRDefault="009A0885"/>
  </w:endnote>
  <w:endnote w:type="continuationSeparator" w:id="0">
    <w:p w14:paraId="777F9AE4" w14:textId="77777777" w:rsidR="009A0885" w:rsidRDefault="009A0885">
      <w:r>
        <w:continuationSeparator/>
      </w:r>
    </w:p>
    <w:p w14:paraId="756613F6" w14:textId="77777777" w:rsidR="009A0885" w:rsidRDefault="009A0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53B16" w14:textId="77777777"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B8BF" w14:textId="77777777" w:rsidR="009A0885" w:rsidRDefault="009A0885">
      <w:r>
        <w:separator/>
      </w:r>
    </w:p>
    <w:p w14:paraId="0A7066A9" w14:textId="77777777" w:rsidR="009A0885" w:rsidRDefault="009A0885"/>
  </w:footnote>
  <w:footnote w:type="continuationSeparator" w:id="0">
    <w:p w14:paraId="62EF5203" w14:textId="77777777" w:rsidR="009A0885" w:rsidRDefault="009A0885">
      <w:r>
        <w:continuationSeparator/>
      </w:r>
    </w:p>
    <w:p w14:paraId="122A259E" w14:textId="77777777" w:rsidR="009A0885" w:rsidRDefault="009A08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385456">
    <w:abstractNumId w:val="1"/>
  </w:num>
  <w:num w:numId="2" w16cid:durableId="591086220">
    <w:abstractNumId w:val="0"/>
  </w:num>
  <w:num w:numId="3" w16cid:durableId="1457328969">
    <w:abstractNumId w:val="2"/>
  </w:num>
  <w:num w:numId="4" w16cid:durableId="1680765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40"/>
    <w:rsid w:val="001A7EDC"/>
    <w:rsid w:val="002C6317"/>
    <w:rsid w:val="003D3FB0"/>
    <w:rsid w:val="003D751B"/>
    <w:rsid w:val="0040406D"/>
    <w:rsid w:val="005A7B40"/>
    <w:rsid w:val="00626F63"/>
    <w:rsid w:val="00784255"/>
    <w:rsid w:val="0079252B"/>
    <w:rsid w:val="00803E00"/>
    <w:rsid w:val="00981F47"/>
    <w:rsid w:val="009A0885"/>
    <w:rsid w:val="00C55403"/>
    <w:rsid w:val="00CC0A06"/>
    <w:rsid w:val="00CD27F7"/>
    <w:rsid w:val="00D36B29"/>
    <w:rsid w:val="00D9010B"/>
    <w:rsid w:val="00E35754"/>
    <w:rsid w:val="00F9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94BF2"/>
  <w15:chartTrackingRefBased/>
  <w15:docId w15:val="{41385D63-E779-A04F-8998-1B7FB4DA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ej/Library/Containers/com.microsoft.Word/Data/Library/Application%20Support/Microsoft/Office/16.0/DTS/Search/%7b6DDB3A6E-9836-2A44-AF4C-26722D7E566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{6DDB3A6E-9836-2A44-AF4C-26722D7E5666}tf10002086.dotx</Template>
  <TotalTime>60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 Janette Haspels</cp:lastModifiedBy>
  <cp:revision>3</cp:revision>
  <dcterms:created xsi:type="dcterms:W3CDTF">2023-11-13T11:17:00Z</dcterms:created>
  <dcterms:modified xsi:type="dcterms:W3CDTF">2023-11-20T22:40:00Z</dcterms:modified>
</cp:coreProperties>
</file>